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7B4BFF">
      <w:pPr>
        <w:pStyle w:val="Title"/>
      </w:pPr>
      <w:r>
        <w:t>Avinash J</w:t>
      </w:r>
    </w:p>
    <w:p w:rsidR="00394A6D" w:rsidRDefault="007B4BFF" w:rsidP="007B4BFF">
      <w:r>
        <w:t>Bangalore 5600010</w:t>
      </w:r>
      <w:r w:rsidR="007D00B3">
        <w:t>| </w:t>
      </w:r>
      <w:r>
        <w:t>9902736487 |avinash40396701@gmail.com</w:t>
      </w:r>
    </w:p>
    <w:p w:rsidR="000F015C" w:rsidRDefault="000F015C" w:rsidP="007B4BFF">
      <w:pPr>
        <w:pStyle w:val="ListBullet"/>
        <w:numPr>
          <w:ilvl w:val="0"/>
          <w:numId w:val="0"/>
        </w:numPr>
        <w:ind w:left="360" w:firstLine="360"/>
      </w:pPr>
    </w:p>
    <w:p w:rsidR="000F015C" w:rsidRDefault="000F015C" w:rsidP="007B4BFF">
      <w:pPr>
        <w:pStyle w:val="ListBullet"/>
        <w:numPr>
          <w:ilvl w:val="0"/>
          <w:numId w:val="0"/>
        </w:numPr>
        <w:ind w:left="360" w:firstLine="360"/>
      </w:pPr>
    </w:p>
    <w:p w:rsidR="00394A6D" w:rsidRDefault="007B4BFF" w:rsidP="007B4BFF">
      <w:pPr>
        <w:pStyle w:val="ListBullet"/>
        <w:numPr>
          <w:ilvl w:val="0"/>
          <w:numId w:val="0"/>
        </w:numPr>
        <w:ind w:left="360" w:firstLine="360"/>
      </w:pPr>
      <w:r w:rsidRPr="007B4BFF">
        <w:t xml:space="preserve">I'm pursuing BCA graduation in </w:t>
      </w:r>
      <w:r>
        <w:t>SJR College with CGPA</w:t>
      </w:r>
      <w:r w:rsidRPr="007B4BFF">
        <w:t xml:space="preserve"> of 7.82. I hav</w:t>
      </w:r>
      <w:r>
        <w:t>e</w:t>
      </w:r>
      <w:r w:rsidR="002451D5">
        <w:t xml:space="preserve"> completed</w:t>
      </w:r>
      <w:r>
        <w:t xml:space="preserve"> online workshop on python for </w:t>
      </w:r>
      <w:r w:rsidRPr="007B4BFF">
        <w:t>beginners. I have some theoretical knowledge in python, artificial intelligence and data structures and I have doubts also. So I can clear my doubt and also practice those skills.</w:t>
      </w:r>
    </w:p>
    <w:p w:rsidR="000F015C" w:rsidRDefault="000F015C" w:rsidP="007B4BFF">
      <w:pPr>
        <w:pStyle w:val="ListBullet"/>
        <w:numPr>
          <w:ilvl w:val="0"/>
          <w:numId w:val="0"/>
        </w:numPr>
        <w:ind w:left="360" w:firstLine="360"/>
      </w:pPr>
    </w:p>
    <w:p w:rsidR="000F015C" w:rsidRDefault="000F015C" w:rsidP="007B4BFF">
      <w:pPr>
        <w:pStyle w:val="ListBullet"/>
        <w:numPr>
          <w:ilvl w:val="0"/>
          <w:numId w:val="0"/>
        </w:numPr>
        <w:ind w:left="360" w:firstLine="360"/>
      </w:pPr>
    </w:p>
    <w:sdt>
      <w:sdtPr>
        <w:alias w:val="Education:"/>
        <w:tag w:val="Education:"/>
        <w:id w:val="1513793667"/>
        <w:placeholder>
          <w:docPart w:val="4D21014B52B24B299D4D05F7F2D28DB7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7B4BFF" w:rsidP="00C57B82">
      <w:pPr>
        <w:pStyle w:val="Heading2"/>
        <w:numPr>
          <w:ilvl w:val="0"/>
          <w:numId w:val="24"/>
        </w:numPr>
      </w:pPr>
      <w:r>
        <w:t>BCA</w:t>
      </w:r>
      <w:r w:rsidR="007D00B3">
        <w:t> | </w:t>
      </w:r>
      <w:r>
        <w:t>2021-current</w:t>
      </w:r>
      <w:r w:rsidR="007D00B3">
        <w:t> | </w:t>
      </w:r>
      <w:r>
        <w:t xml:space="preserve">SJR </w:t>
      </w:r>
      <w:r w:rsidR="000F015C">
        <w:t>COLLEGE | CGPA</w:t>
      </w:r>
      <w:r w:rsidR="00C57B82">
        <w:t xml:space="preserve"> =7.82</w:t>
      </w:r>
    </w:p>
    <w:p w:rsidR="00C57B82" w:rsidRDefault="00C57B82" w:rsidP="00C57B82">
      <w:pPr>
        <w:pStyle w:val="Heading2"/>
        <w:numPr>
          <w:ilvl w:val="0"/>
          <w:numId w:val="24"/>
        </w:numPr>
      </w:pPr>
      <w:r>
        <w:t>PU</w:t>
      </w:r>
      <w:r w:rsidR="000F015C">
        <w:t xml:space="preserve"> | July-2021| Sjr pu college | Per = 64.5%</w:t>
      </w:r>
    </w:p>
    <w:p w:rsidR="000F015C" w:rsidRDefault="000F015C" w:rsidP="00C57B82">
      <w:pPr>
        <w:pStyle w:val="Heading2"/>
        <w:numPr>
          <w:ilvl w:val="0"/>
          <w:numId w:val="24"/>
        </w:numPr>
      </w:pPr>
      <w:r>
        <w:t>Sslc | april-2019| seshadripuram high school | per = 63.84%</w:t>
      </w:r>
    </w:p>
    <w:p w:rsidR="007B4BFF" w:rsidRDefault="007B4BFF">
      <w:pPr>
        <w:pStyle w:val="Heading1"/>
      </w:pPr>
    </w:p>
    <w:sdt>
      <w:sdtPr>
        <w:alias w:val="Skills &amp; Abilities:"/>
        <w:tag w:val="Skills &amp; Abilities:"/>
        <w:id w:val="495469907"/>
        <w:placeholder>
          <w:docPart w:val="BA86463759C4418F9C6CEB63CD5E2BF1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0F015C" w:rsidRPr="000F015C" w:rsidRDefault="007B4BFF" w:rsidP="000F015C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Python</w:t>
      </w:r>
      <w:r w:rsidR="000F015C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– Beginner</w:t>
      </w:r>
    </w:p>
    <w:p w:rsidR="007B4BFF" w:rsidRPr="000F015C" w:rsidRDefault="007B4BFF" w:rsidP="000F015C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Java</w:t>
      </w:r>
      <w:r w:rsidR="000F015C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– Beginner</w:t>
      </w:r>
    </w:p>
    <w:p w:rsidR="007B4BFF" w:rsidRDefault="007B4BFF" w:rsidP="000F015C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HTML</w:t>
      </w:r>
      <w:r w:rsidR="001E5A4F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– Beginner</w:t>
      </w:r>
    </w:p>
    <w:p w:rsidR="001E5A4F" w:rsidRDefault="001E5A4F" w:rsidP="000F015C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Javascript –Beginner</w:t>
      </w:r>
    </w:p>
    <w:p w:rsidR="001E5A4F" w:rsidRPr="000F015C" w:rsidRDefault="001E5A4F" w:rsidP="000F015C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Css  </w:t>
      </w: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–Beginner</w:t>
      </w:r>
    </w:p>
    <w:p w:rsidR="007B4BFF" w:rsidRPr="007B4BFF" w:rsidRDefault="007B4BFF" w:rsidP="007B4BFF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bookmarkStart w:id="0" w:name="_GoBack"/>
      <w:bookmarkEnd w:id="0"/>
    </w:p>
    <w:p w:rsidR="00394A6D" w:rsidRDefault="007B4BFF">
      <w:pPr>
        <w:pStyle w:val="Heading1"/>
      </w:pPr>
      <w:r>
        <w:t>Certifications</w:t>
      </w:r>
    </w:p>
    <w:p w:rsidR="00394A6D" w:rsidRDefault="007B4BFF">
      <w:pPr>
        <w:pStyle w:val="Heading2"/>
      </w:pPr>
      <w:r>
        <w:t xml:space="preserve">Python </w:t>
      </w:r>
      <w:r w:rsidR="007D00B3">
        <w:t>| </w:t>
      </w:r>
      <w:r w:rsidR="00C57B82">
        <w:t xml:space="preserve">Bangalore institution of technology </w:t>
      </w:r>
      <w:r w:rsidR="007D00B3">
        <w:t>| </w:t>
      </w:r>
      <w:r w:rsidR="00C57B82">
        <w:t>may-2023</w:t>
      </w:r>
    </w:p>
    <w:p w:rsidR="00C57B82" w:rsidRDefault="00C57B82" w:rsidP="00C57B82">
      <w:pPr>
        <w:pStyle w:val="ListBullet"/>
        <w:numPr>
          <w:ilvl w:val="0"/>
          <w:numId w:val="23"/>
        </w:numPr>
      </w:pPr>
      <w:r>
        <w:t>Data types</w:t>
      </w:r>
    </w:p>
    <w:p w:rsidR="00C57B82" w:rsidRDefault="00C57B82" w:rsidP="00C57B82">
      <w:pPr>
        <w:pStyle w:val="ListBullet"/>
        <w:numPr>
          <w:ilvl w:val="0"/>
          <w:numId w:val="23"/>
        </w:numPr>
      </w:pPr>
      <w:r>
        <w:t>Looping ,Control Statements</w:t>
      </w:r>
    </w:p>
    <w:p w:rsidR="00C57B82" w:rsidRDefault="00C57B82" w:rsidP="00C57B82">
      <w:pPr>
        <w:pStyle w:val="ListBullet"/>
        <w:numPr>
          <w:ilvl w:val="0"/>
          <w:numId w:val="23"/>
        </w:numPr>
      </w:pPr>
      <w:r>
        <w:t>Mathplot library - visualization</w:t>
      </w:r>
    </w:p>
    <w:p w:rsidR="00C57B82" w:rsidRDefault="00C57B82" w:rsidP="00C57B82">
      <w:pPr>
        <w:pStyle w:val="ListBullet"/>
        <w:numPr>
          <w:ilvl w:val="0"/>
          <w:numId w:val="23"/>
        </w:numPr>
      </w:pPr>
      <w:r>
        <w:t>Pandas – import csv, excel files</w:t>
      </w:r>
    </w:p>
    <w:p w:rsidR="00D56207" w:rsidRDefault="00D56207" w:rsidP="00C57B82">
      <w:pPr>
        <w:pStyle w:val="ListBullet"/>
        <w:numPr>
          <w:ilvl w:val="0"/>
          <w:numId w:val="0"/>
        </w:numPr>
        <w:ind w:left="360" w:hanging="360"/>
      </w:pPr>
    </w:p>
    <w:sectPr w:rsidR="00D56207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58" w:rsidRDefault="00BE6258">
      <w:pPr>
        <w:spacing w:after="0"/>
      </w:pPr>
      <w:r>
        <w:separator/>
      </w:r>
    </w:p>
  </w:endnote>
  <w:endnote w:type="continuationSeparator" w:id="0">
    <w:p w:rsidR="00BE6258" w:rsidRDefault="00BE6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1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58" w:rsidRDefault="00BE6258">
      <w:pPr>
        <w:spacing w:after="0"/>
      </w:pPr>
      <w:r>
        <w:separator/>
      </w:r>
    </w:p>
  </w:footnote>
  <w:footnote w:type="continuationSeparator" w:id="0">
    <w:p w:rsidR="00BE6258" w:rsidRDefault="00BE62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5AE0EB8"/>
    <w:multiLevelType w:val="hybridMultilevel"/>
    <w:tmpl w:val="9628F7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F66FF6"/>
    <w:multiLevelType w:val="hybridMultilevel"/>
    <w:tmpl w:val="FC62C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01684"/>
    <w:multiLevelType w:val="hybridMultilevel"/>
    <w:tmpl w:val="F314D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8809B2"/>
    <w:multiLevelType w:val="hybridMultilevel"/>
    <w:tmpl w:val="5D805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C5A64"/>
    <w:multiLevelType w:val="hybridMultilevel"/>
    <w:tmpl w:val="E356E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6"/>
  </w:num>
  <w:num w:numId="21">
    <w:abstractNumId w:val="11"/>
  </w:num>
  <w:num w:numId="22">
    <w:abstractNumId w:val="1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FF"/>
    <w:rsid w:val="000F015C"/>
    <w:rsid w:val="001E5A4F"/>
    <w:rsid w:val="002451D5"/>
    <w:rsid w:val="00374627"/>
    <w:rsid w:val="00394A6D"/>
    <w:rsid w:val="003F19B9"/>
    <w:rsid w:val="00417E9B"/>
    <w:rsid w:val="004476A1"/>
    <w:rsid w:val="005114E7"/>
    <w:rsid w:val="005E5E55"/>
    <w:rsid w:val="00616068"/>
    <w:rsid w:val="006E401C"/>
    <w:rsid w:val="0077621B"/>
    <w:rsid w:val="007963CE"/>
    <w:rsid w:val="007B4BFF"/>
    <w:rsid w:val="007D00B3"/>
    <w:rsid w:val="008916B6"/>
    <w:rsid w:val="008E10EB"/>
    <w:rsid w:val="009763C8"/>
    <w:rsid w:val="00A8131A"/>
    <w:rsid w:val="00B769EE"/>
    <w:rsid w:val="00BE6258"/>
    <w:rsid w:val="00BF35A5"/>
    <w:rsid w:val="00C57B82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A0467-1D54-4F88-8285-9B4EED98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n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21014B52B24B299D4D05F7F2D28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F43E-3C93-46F2-863A-486234654325}"/>
      </w:docPartPr>
      <w:docPartBody>
        <w:p w:rsidR="00756D94" w:rsidRDefault="000D23E0">
          <w:pPr>
            <w:pStyle w:val="4D21014B52B24B299D4D05F7F2D28DB7"/>
          </w:pPr>
          <w:r>
            <w:t>Education</w:t>
          </w:r>
        </w:p>
      </w:docPartBody>
    </w:docPart>
    <w:docPart>
      <w:docPartPr>
        <w:name w:val="BA86463759C4418F9C6CEB63CD5E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4E25-B384-4480-A918-262ED1164736}"/>
      </w:docPartPr>
      <w:docPartBody>
        <w:p w:rsidR="00756D94" w:rsidRDefault="000D23E0">
          <w:pPr>
            <w:pStyle w:val="BA86463759C4418F9C6CEB63CD5E2BF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E0"/>
    <w:rsid w:val="000D23E0"/>
    <w:rsid w:val="00756D94"/>
    <w:rsid w:val="00CF6A95"/>
    <w:rsid w:val="00F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5124483AE41029ED625EEDE729221">
    <w:name w:val="E915124483AE41029ED625EEDE729221"/>
  </w:style>
  <w:style w:type="paragraph" w:customStyle="1" w:styleId="1789256DFC034F51B64DC98B46253CE0">
    <w:name w:val="1789256DFC034F51B64DC98B46253CE0"/>
  </w:style>
  <w:style w:type="paragraph" w:customStyle="1" w:styleId="5AC6971A4CF14C858DEF736373C458AA">
    <w:name w:val="5AC6971A4CF14C858DEF736373C458AA"/>
  </w:style>
  <w:style w:type="paragraph" w:customStyle="1" w:styleId="E03E4055CA554F25A7BEB36CE8BCD13C">
    <w:name w:val="E03E4055CA554F25A7BEB36CE8BCD13C"/>
  </w:style>
  <w:style w:type="paragraph" w:customStyle="1" w:styleId="4875033F1A0D4E55B8DD8FA2D130BA29">
    <w:name w:val="4875033F1A0D4E55B8DD8FA2D130BA29"/>
  </w:style>
  <w:style w:type="paragraph" w:customStyle="1" w:styleId="A6C58F9E0A3242D0BAF433B3F5028DF9">
    <w:name w:val="A6C58F9E0A3242D0BAF433B3F5028DF9"/>
  </w:style>
  <w:style w:type="paragraph" w:customStyle="1" w:styleId="BA120931AA954E488A97F7D09CF95E26">
    <w:name w:val="BA120931AA954E488A97F7D09CF95E26"/>
  </w:style>
  <w:style w:type="paragraph" w:customStyle="1" w:styleId="4D21014B52B24B299D4D05F7F2D28DB7">
    <w:name w:val="4D21014B52B24B299D4D05F7F2D28DB7"/>
  </w:style>
  <w:style w:type="paragraph" w:customStyle="1" w:styleId="75169BD04A104AA7A33A417D12A0A9A0">
    <w:name w:val="75169BD04A104AA7A33A417D12A0A9A0"/>
  </w:style>
  <w:style w:type="paragraph" w:customStyle="1" w:styleId="2F63A075D8594CFEBEAA39F1D276B82E">
    <w:name w:val="2F63A075D8594CFEBEAA39F1D276B82E"/>
  </w:style>
  <w:style w:type="paragraph" w:customStyle="1" w:styleId="2CEE98951CEA4C1E9F6895FE322F251C">
    <w:name w:val="2CEE98951CEA4C1E9F6895FE322F251C"/>
  </w:style>
  <w:style w:type="paragraph" w:customStyle="1" w:styleId="80B5B1E876D141A888DA2F229DA7D709">
    <w:name w:val="80B5B1E876D141A888DA2F229DA7D709"/>
  </w:style>
  <w:style w:type="paragraph" w:customStyle="1" w:styleId="84F2EACC249D49AD951036E9C5072D65">
    <w:name w:val="84F2EACC249D49AD951036E9C5072D65"/>
  </w:style>
  <w:style w:type="paragraph" w:customStyle="1" w:styleId="5546715E87A94BFEADCD2660D045F00A">
    <w:name w:val="5546715E87A94BFEADCD2660D045F00A"/>
  </w:style>
  <w:style w:type="paragraph" w:customStyle="1" w:styleId="97D8552837914021A974A6FA8938C123">
    <w:name w:val="97D8552837914021A974A6FA8938C123"/>
  </w:style>
  <w:style w:type="paragraph" w:customStyle="1" w:styleId="615A50075A2840A6B3E928481A3159CE">
    <w:name w:val="615A50075A2840A6B3E928481A3159CE"/>
  </w:style>
  <w:style w:type="paragraph" w:customStyle="1" w:styleId="F5501148F8E3421785150F413F5EBD0C">
    <w:name w:val="F5501148F8E3421785150F413F5EBD0C"/>
  </w:style>
  <w:style w:type="paragraph" w:customStyle="1" w:styleId="879FEED3E65249898F31E1C60FC58F48">
    <w:name w:val="879FEED3E65249898F31E1C60FC58F48"/>
  </w:style>
  <w:style w:type="paragraph" w:customStyle="1" w:styleId="93695D6DA66042F1B0D9FC2860C79028">
    <w:name w:val="93695D6DA66042F1B0D9FC2860C79028"/>
  </w:style>
  <w:style w:type="paragraph" w:customStyle="1" w:styleId="BA86463759C4418F9C6CEB63CD5E2BF1">
    <w:name w:val="BA86463759C4418F9C6CEB63CD5E2BF1"/>
  </w:style>
  <w:style w:type="paragraph" w:customStyle="1" w:styleId="F53118C0CC5B4D819FE8DEE9A54283F6">
    <w:name w:val="F53118C0CC5B4D819FE8DEE9A54283F6"/>
  </w:style>
  <w:style w:type="paragraph" w:customStyle="1" w:styleId="D1A3C64A50E14C49B569177C630F78CD">
    <w:name w:val="D1A3C64A50E14C49B569177C630F78CD"/>
  </w:style>
  <w:style w:type="paragraph" w:customStyle="1" w:styleId="3733FBCF55DD4FB3ABE67DC63124E7F9">
    <w:name w:val="3733FBCF55DD4FB3ABE67DC63124E7F9"/>
  </w:style>
  <w:style w:type="paragraph" w:customStyle="1" w:styleId="C49A5A2D77FF456CBD9A73EB63738877">
    <w:name w:val="C49A5A2D77FF456CBD9A73EB63738877"/>
  </w:style>
  <w:style w:type="paragraph" w:customStyle="1" w:styleId="CD4177B724E94CA78D0B8C7FDFE246D7">
    <w:name w:val="CD4177B724E94CA78D0B8C7FDFE246D7"/>
  </w:style>
  <w:style w:type="paragraph" w:customStyle="1" w:styleId="B353A9485B7140E692694ED3B4C7F7D8">
    <w:name w:val="B353A9485B7140E692694ED3B4C7F7D8"/>
  </w:style>
  <w:style w:type="paragraph" w:customStyle="1" w:styleId="1A976267DA2C4A3C84BAB02EE4D02BB2">
    <w:name w:val="1A976267DA2C4A3C84BAB02EE4D02BB2"/>
  </w:style>
  <w:style w:type="paragraph" w:customStyle="1" w:styleId="17AB8EA9403C495092CEFFC90A8C0727">
    <w:name w:val="17AB8EA9403C495092CEFFC90A8C0727"/>
  </w:style>
  <w:style w:type="paragraph" w:customStyle="1" w:styleId="86095025B11C4F1A8B82C15F86AE431C">
    <w:name w:val="86095025B11C4F1A8B82C15F86AE431C"/>
  </w:style>
  <w:style w:type="paragraph" w:customStyle="1" w:styleId="A2C45D17EC574067BE2D1FAD0067CD05">
    <w:name w:val="A2C45D17EC574067BE2D1FAD0067CD05"/>
  </w:style>
  <w:style w:type="paragraph" w:customStyle="1" w:styleId="94B46A0621FF4D1699167C641AB267F7">
    <w:name w:val="94B46A0621FF4D1699167C641AB267F7"/>
  </w:style>
  <w:style w:type="paragraph" w:customStyle="1" w:styleId="4AC07B76E18243B184EC7B8A9181F570">
    <w:name w:val="4AC07B76E18243B184EC7B8A9181F570"/>
  </w:style>
  <w:style w:type="paragraph" w:customStyle="1" w:styleId="5E6A73A4308A4CE8AFA4623A7D2BA381">
    <w:name w:val="5E6A73A4308A4CE8AFA4623A7D2BA381"/>
  </w:style>
  <w:style w:type="paragraph" w:customStyle="1" w:styleId="85604687BACE4E4BB961808C235D2A7D">
    <w:name w:val="85604687BACE4E4BB961808C235D2A7D"/>
  </w:style>
  <w:style w:type="paragraph" w:customStyle="1" w:styleId="4D4FDDB581CC40699D5793909D6F0324">
    <w:name w:val="4D4FDDB581CC40699D5793909D6F0324"/>
  </w:style>
  <w:style w:type="paragraph" w:customStyle="1" w:styleId="E7E99199E42C43F6B2A502B38171FE1E">
    <w:name w:val="E7E99199E42C43F6B2A502B38171F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</dc:creator>
  <cp:keywords/>
  <cp:lastModifiedBy>Avina</cp:lastModifiedBy>
  <cp:revision>3</cp:revision>
  <dcterms:created xsi:type="dcterms:W3CDTF">2024-03-07T17:32:00Z</dcterms:created>
  <dcterms:modified xsi:type="dcterms:W3CDTF">2024-03-11T13:20:00Z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